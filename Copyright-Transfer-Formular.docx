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F3" w:rsidRPr="00FE1DF3" w:rsidRDefault="00FE1DF3" w:rsidP="00FE1DF3">
      <w:r w:rsidRPr="00FE1DF3">
        <w:t xml:space="preserve">Original work with title: ______________________________________________ </w:t>
      </w:r>
    </w:p>
    <w:p w:rsidR="00FE1DF3" w:rsidRPr="00FE1DF3" w:rsidRDefault="00FE1DF3" w:rsidP="00FE1DF3"/>
    <w:p w:rsidR="00FE1DF3" w:rsidRPr="00FE1DF3" w:rsidRDefault="00FE1DF3" w:rsidP="00FE1DF3">
      <w:r w:rsidRPr="00FE1DF3">
        <w:t>________________________________________________________________________</w:t>
      </w:r>
    </w:p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>
      <w:r w:rsidRPr="00FE1DF3">
        <w:t>Authors: _______________________________________________________________</w:t>
      </w:r>
    </w:p>
    <w:p w:rsidR="00FE1DF3" w:rsidRPr="00FE1DF3" w:rsidRDefault="00FE1DF3" w:rsidP="00FE1DF3"/>
    <w:p w:rsidR="00FE1DF3" w:rsidRPr="00FE1DF3" w:rsidRDefault="00FE1DF3" w:rsidP="00FE1DF3">
      <w:r w:rsidRPr="00FE1DF3">
        <w:t>________________________________________________________________________</w:t>
      </w:r>
    </w:p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>
      <w:r w:rsidRPr="00FE1DF3">
        <w:t xml:space="preserve">Prepared for the Workshop/Conference/Book: </w:t>
      </w:r>
      <w:r w:rsidRPr="00FE1DF3">
        <w:rPr>
          <w:b/>
          <w:bCs/>
        </w:rPr>
        <w:t>1st Workshop on Avionics Systems and Software Engineering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AvioSE</w:t>
      </w:r>
      <w:proofErr w:type="spellEnd"/>
      <w:r>
        <w:rPr>
          <w:b/>
          <w:bCs/>
        </w:rPr>
        <w:t xml:space="preserve">) </w:t>
      </w:r>
    </w:p>
    <w:p w:rsidR="00FE1DF3" w:rsidRPr="00FE1DF3" w:rsidRDefault="00FE1DF3" w:rsidP="00FE1DF3"/>
    <w:p w:rsidR="00FE1DF3" w:rsidRPr="00FE1DF3" w:rsidRDefault="00FE1DF3" w:rsidP="00FE1DF3">
      <w:pPr>
        <w:spacing w:line="240" w:lineRule="auto"/>
      </w:pPr>
      <w:r w:rsidRPr="00FE1DF3">
        <w:t xml:space="preserve">I/we (the Authors) hereby grant a non-exclusive, irrevocable and non-time </w:t>
      </w:r>
    </w:p>
    <w:p w:rsidR="00FE1DF3" w:rsidRPr="00FE1DF3" w:rsidRDefault="00FE1DF3" w:rsidP="00FE1DF3">
      <w:pPr>
        <w:spacing w:line="240" w:lineRule="auto"/>
      </w:pPr>
      <w:proofErr w:type="gramStart"/>
      <w:r w:rsidRPr="00FE1DF3">
        <w:t>limited</w:t>
      </w:r>
      <w:proofErr w:type="gramEnd"/>
      <w:r w:rsidRPr="00FE1DF3">
        <w:t xml:space="preserve"> publication permission over the above-named original work </w:t>
      </w:r>
    </w:p>
    <w:p w:rsidR="00FE1DF3" w:rsidRDefault="00FE1DF3" w:rsidP="00FE1DF3">
      <w:pPr>
        <w:spacing w:line="240" w:lineRule="auto"/>
      </w:pPr>
      <w:r w:rsidRPr="00FE1DF3">
        <w:t>(</w:t>
      </w:r>
      <w:proofErr w:type="gramStart"/>
      <w:r w:rsidRPr="00FE1DF3">
        <w:t>the</w:t>
      </w:r>
      <w:proofErr w:type="gramEnd"/>
      <w:r w:rsidRPr="00FE1DF3">
        <w:t xml:space="preserve"> Material) to the following persons (hereinafter the editors/publishers): </w:t>
      </w:r>
    </w:p>
    <w:p w:rsidR="00FE1DF3" w:rsidRPr="00FE1DF3" w:rsidRDefault="00FE1DF3" w:rsidP="00FE1DF3">
      <w:pPr>
        <w:pStyle w:val="Listenabsatz"/>
        <w:numPr>
          <w:ilvl w:val="0"/>
          <w:numId w:val="1"/>
        </w:numPr>
        <w:rPr>
          <w:lang w:val="de-DE"/>
        </w:rPr>
      </w:pPr>
      <w:r w:rsidRPr="00FE1DF3">
        <w:rPr>
          <w:lang w:val="de-DE"/>
        </w:rPr>
        <w:t>Jun.- Prof. Björn Annighöfer, Universität Stuttgart,</w:t>
      </w:r>
    </w:p>
    <w:p w:rsidR="00FE1DF3" w:rsidRPr="00FE1DF3" w:rsidRDefault="00FE1DF3" w:rsidP="00FE1DF3">
      <w:pPr>
        <w:pStyle w:val="Listenabsatz"/>
        <w:numPr>
          <w:ilvl w:val="0"/>
          <w:numId w:val="1"/>
        </w:numPr>
        <w:rPr>
          <w:lang w:val="en"/>
        </w:rPr>
      </w:pPr>
      <w:r w:rsidRPr="00FE1DF3">
        <w:rPr>
          <w:lang w:val="en"/>
        </w:rPr>
        <w:t xml:space="preserve">Dr. Andreas Schweiger, Airbus </w:t>
      </w:r>
      <w:proofErr w:type="spellStart"/>
      <w:r w:rsidRPr="00FE1DF3">
        <w:rPr>
          <w:lang w:val="en"/>
        </w:rPr>
        <w:t>Defence</w:t>
      </w:r>
      <w:proofErr w:type="spellEnd"/>
      <w:r w:rsidRPr="00FE1DF3">
        <w:rPr>
          <w:lang w:val="en"/>
        </w:rPr>
        <w:t xml:space="preserve"> and Space GmbH,</w:t>
      </w:r>
    </w:p>
    <w:p w:rsidR="00FE1DF3" w:rsidRPr="00FE1DF3" w:rsidRDefault="00FE1DF3" w:rsidP="00FE1DF3">
      <w:pPr>
        <w:pStyle w:val="Listenabsatz"/>
        <w:numPr>
          <w:ilvl w:val="0"/>
          <w:numId w:val="1"/>
        </w:numPr>
      </w:pPr>
      <w:r w:rsidRPr="00FE1DF3">
        <w:rPr>
          <w:lang w:val="en"/>
        </w:rPr>
        <w:t xml:space="preserve">Marina Reich, Airbus </w:t>
      </w:r>
      <w:proofErr w:type="spellStart"/>
      <w:r w:rsidRPr="00FE1DF3">
        <w:rPr>
          <w:lang w:val="en"/>
        </w:rPr>
        <w:t>Defence</w:t>
      </w:r>
      <w:proofErr w:type="spellEnd"/>
      <w:r w:rsidRPr="00FE1DF3">
        <w:rPr>
          <w:lang w:val="en"/>
        </w:rPr>
        <w:t xml:space="preserve"> and Space GmbH, </w:t>
      </w:r>
      <w:proofErr w:type="spellStart"/>
      <w:r w:rsidRPr="00FE1DF3">
        <w:rPr>
          <w:lang w:val="en"/>
        </w:rPr>
        <w:t>Technische</w:t>
      </w:r>
      <w:proofErr w:type="spellEnd"/>
      <w:r w:rsidRPr="00FE1DF3">
        <w:rPr>
          <w:lang w:val="en"/>
        </w:rPr>
        <w:t xml:space="preserve"> </w:t>
      </w:r>
      <w:proofErr w:type="spellStart"/>
      <w:r w:rsidRPr="00FE1DF3">
        <w:rPr>
          <w:lang w:val="en"/>
        </w:rPr>
        <w:t>Universität</w:t>
      </w:r>
      <w:proofErr w:type="spellEnd"/>
      <w:r w:rsidRPr="00FE1DF3">
        <w:rPr>
          <w:lang w:val="en"/>
        </w:rPr>
        <w:t xml:space="preserve"> </w:t>
      </w:r>
      <w:proofErr w:type="spellStart"/>
      <w:r w:rsidRPr="00FE1DF3">
        <w:rPr>
          <w:lang w:val="en"/>
        </w:rPr>
        <w:t>Chemitz</w:t>
      </w:r>
      <w:proofErr w:type="spellEnd"/>
    </w:p>
    <w:p w:rsidR="00FE1DF3" w:rsidRPr="00FE1DF3" w:rsidRDefault="00FE1DF3" w:rsidP="00FE1DF3"/>
    <w:p w:rsidR="00FE1DF3" w:rsidRPr="00FE1DF3" w:rsidRDefault="00FE1DF3" w:rsidP="00FE1DF3">
      <w:r w:rsidRPr="00FE1DF3">
        <w:t xml:space="preserve">In order to include in any and all forms, compile, publish, print, distribute </w:t>
      </w:r>
    </w:p>
    <w:p w:rsidR="00FE1DF3" w:rsidRPr="00FE1DF3" w:rsidRDefault="00FE1DF3" w:rsidP="00FE1DF3">
      <w:proofErr w:type="gramStart"/>
      <w:r w:rsidRPr="00FE1DF3">
        <w:t>and</w:t>
      </w:r>
      <w:proofErr w:type="gramEnd"/>
      <w:r w:rsidRPr="00FE1DF3">
        <w:t xml:space="preserve"> spread such a work with the unique aim of making it available as open-access</w:t>
      </w:r>
    </w:p>
    <w:p w:rsidR="00FE1DF3" w:rsidRPr="00FE1DF3" w:rsidRDefault="00FE1DF3" w:rsidP="00FE1DF3">
      <w:proofErr w:type="gramStart"/>
      <w:r w:rsidRPr="00FE1DF3">
        <w:t>for</w:t>
      </w:r>
      <w:proofErr w:type="gramEnd"/>
      <w:r w:rsidRPr="00FE1DF3">
        <w:t xml:space="preserve"> everybody.</w:t>
      </w:r>
    </w:p>
    <w:p w:rsidR="00FE1DF3" w:rsidRPr="00FE1DF3" w:rsidRDefault="00FE1DF3" w:rsidP="00FE1DF3"/>
    <w:p w:rsidR="00FE1DF3" w:rsidRPr="00FE1DF3" w:rsidRDefault="00FE1DF3" w:rsidP="00FE1DF3">
      <w:r w:rsidRPr="00FE1DF3">
        <w:t>The authors of the Material preserve all their copyrights and publication rights.</w:t>
      </w:r>
    </w:p>
    <w:p w:rsidR="00FE1DF3" w:rsidRPr="00FE1DF3" w:rsidRDefault="00FE1DF3" w:rsidP="00FE1DF3"/>
    <w:p w:rsidR="00FE1DF3" w:rsidRPr="00FE1DF3" w:rsidRDefault="00FE1DF3" w:rsidP="00FE1DF3">
      <w:r w:rsidRPr="00FE1DF3">
        <w:t>In the event that any elements used in the Material contain the work of third-</w:t>
      </w:r>
    </w:p>
    <w:p w:rsidR="00FE1DF3" w:rsidRPr="00FE1DF3" w:rsidRDefault="00FE1DF3" w:rsidP="00FE1DF3">
      <w:proofErr w:type="gramStart"/>
      <w:r w:rsidRPr="00FE1DF3">
        <w:t>party</w:t>
      </w:r>
      <w:proofErr w:type="gramEnd"/>
      <w:r w:rsidRPr="00FE1DF3">
        <w:t xml:space="preserve"> individuals, I/we understand that it is my responsibility to secure any </w:t>
      </w:r>
    </w:p>
    <w:p w:rsidR="00FE1DF3" w:rsidRPr="00FE1DF3" w:rsidRDefault="00FE1DF3" w:rsidP="00FE1DF3">
      <w:proofErr w:type="gramStart"/>
      <w:r w:rsidRPr="00FE1DF3">
        <w:t>necessary</w:t>
      </w:r>
      <w:proofErr w:type="gramEnd"/>
      <w:r w:rsidRPr="00FE1DF3">
        <w:t xml:space="preserve"> permissions and/or licenses and will provide it in writing to the </w:t>
      </w:r>
    </w:p>
    <w:p w:rsidR="00FE1DF3" w:rsidRPr="00FE1DF3" w:rsidRDefault="00FE1DF3" w:rsidP="00FE1DF3">
      <w:proofErr w:type="gramStart"/>
      <w:r w:rsidRPr="00FE1DF3">
        <w:lastRenderedPageBreak/>
        <w:t>editor/publishers</w:t>
      </w:r>
      <w:proofErr w:type="gramEnd"/>
      <w:r w:rsidRPr="00FE1DF3">
        <w:t xml:space="preserve">. If the copyright holder requires a citation to a copyrighted </w:t>
      </w:r>
    </w:p>
    <w:p w:rsidR="00FE1DF3" w:rsidRPr="00FE1DF3" w:rsidRDefault="00FE1DF3" w:rsidP="00FE1DF3">
      <w:proofErr w:type="gramStart"/>
      <w:r w:rsidRPr="00FE1DF3">
        <w:t>work</w:t>
      </w:r>
      <w:proofErr w:type="gramEnd"/>
      <w:r w:rsidRPr="00FE1DF3">
        <w:t xml:space="preserve">, I/we have obtained the correct wording and have included it in the designated </w:t>
      </w:r>
    </w:p>
    <w:p w:rsidR="00FE1DF3" w:rsidRPr="00FE1DF3" w:rsidRDefault="00FE1DF3" w:rsidP="00FE1DF3">
      <w:proofErr w:type="gramStart"/>
      <w:r w:rsidRPr="00FE1DF3">
        <w:t>space</w:t>
      </w:r>
      <w:proofErr w:type="gramEnd"/>
      <w:r w:rsidRPr="00FE1DF3">
        <w:t xml:space="preserve"> in the text.</w:t>
      </w:r>
    </w:p>
    <w:p w:rsidR="00FE1DF3" w:rsidRPr="00FE1DF3" w:rsidRDefault="00FE1DF3" w:rsidP="00FE1DF3"/>
    <w:p w:rsidR="00FE1DF3" w:rsidRPr="00FE1DF3" w:rsidRDefault="00FE1DF3" w:rsidP="00FE1DF3">
      <w:r w:rsidRPr="00FE1DF3">
        <w:t xml:space="preserve">I/we hereby release and discharge the editors/publishers and other publication </w:t>
      </w:r>
    </w:p>
    <w:p w:rsidR="00FE1DF3" w:rsidRPr="00FE1DF3" w:rsidRDefault="00FE1DF3" w:rsidP="00FE1DF3">
      <w:proofErr w:type="gramStart"/>
      <w:r w:rsidRPr="00FE1DF3">
        <w:t>sponsors</w:t>
      </w:r>
      <w:proofErr w:type="gramEnd"/>
      <w:r w:rsidRPr="00FE1DF3">
        <w:t xml:space="preserve"> and organizers from any all liability arising out of the inclusion of my</w:t>
      </w:r>
    </w:p>
    <w:p w:rsidR="00FE1DF3" w:rsidRPr="00FE1DF3" w:rsidRDefault="00FE1DF3" w:rsidP="00FE1DF3">
      <w:proofErr w:type="spellStart"/>
      <w:r w:rsidRPr="00FE1DF3">
        <w:t>Matrial</w:t>
      </w:r>
      <w:proofErr w:type="spellEnd"/>
      <w:r w:rsidRPr="00FE1DF3">
        <w:t xml:space="preserve"> in the publication, or in connection with the performance of any of </w:t>
      </w:r>
    </w:p>
    <w:p w:rsidR="00FE1DF3" w:rsidRPr="00FE1DF3" w:rsidRDefault="00FE1DF3" w:rsidP="00FE1DF3">
      <w:proofErr w:type="gramStart"/>
      <w:r w:rsidRPr="00FE1DF3">
        <w:t>the</w:t>
      </w:r>
      <w:proofErr w:type="gramEnd"/>
      <w:r w:rsidRPr="00FE1DF3">
        <w:t xml:space="preserve"> activities described in this document as permitted herein. This includes, </w:t>
      </w:r>
    </w:p>
    <w:p w:rsidR="00FE1DF3" w:rsidRPr="00FE1DF3" w:rsidRDefault="00FE1DF3" w:rsidP="00FE1DF3">
      <w:proofErr w:type="gramStart"/>
      <w:r w:rsidRPr="00FE1DF3">
        <w:t>but</w:t>
      </w:r>
      <w:proofErr w:type="gramEnd"/>
      <w:r w:rsidRPr="00FE1DF3">
        <w:t xml:space="preserve"> is not limited to, my right of privacy or publicity, copyright, patent rights, </w:t>
      </w:r>
    </w:p>
    <w:p w:rsidR="00FE1DF3" w:rsidRPr="00FE1DF3" w:rsidRDefault="00FE1DF3" w:rsidP="00FE1DF3">
      <w:proofErr w:type="gramStart"/>
      <w:r w:rsidRPr="00FE1DF3">
        <w:t>trade</w:t>
      </w:r>
      <w:proofErr w:type="gramEnd"/>
      <w:r w:rsidRPr="00FE1DF3">
        <w:t xml:space="preserve"> secret rights, moral rights or trademark rights.</w:t>
      </w:r>
    </w:p>
    <w:p w:rsidR="00FE1DF3" w:rsidRPr="00FE1DF3" w:rsidRDefault="00FE1DF3" w:rsidP="00FE1DF3"/>
    <w:p w:rsidR="00FE1DF3" w:rsidRPr="00FE1DF3" w:rsidRDefault="00FE1DF3" w:rsidP="00FE1DF3">
      <w:r w:rsidRPr="00FE1DF3">
        <w:t xml:space="preserve">I have used third-party material:  ( ) </w:t>
      </w:r>
      <w:proofErr w:type="gramStart"/>
      <w:r w:rsidRPr="00FE1DF3">
        <w:t>Yes  (</w:t>
      </w:r>
      <w:proofErr w:type="gramEnd"/>
      <w:r w:rsidRPr="00FE1DF3">
        <w:t xml:space="preserve"> ) No</w:t>
      </w:r>
    </w:p>
    <w:p w:rsidR="00FE1DF3" w:rsidRPr="00FE1DF3" w:rsidRDefault="00FE1DF3" w:rsidP="00FE1DF3"/>
    <w:p w:rsidR="00FE1DF3" w:rsidRPr="00FE1DF3" w:rsidRDefault="00FE1DF3" w:rsidP="00FE1DF3">
      <w:r w:rsidRPr="00FE1DF3">
        <w:t xml:space="preserve">If the previous answer is yes, I/we have the necessary permission to use the </w:t>
      </w:r>
    </w:p>
    <w:p w:rsidR="00FE1DF3" w:rsidRPr="00FE1DF3" w:rsidRDefault="00FE1DF3" w:rsidP="00FE1DF3">
      <w:proofErr w:type="gramStart"/>
      <w:r w:rsidRPr="00FE1DF3">
        <w:t>third-party</w:t>
      </w:r>
      <w:proofErr w:type="gramEnd"/>
      <w:r w:rsidRPr="00FE1DF3">
        <w:t xml:space="preserve"> material: ( ) Yes  ( ) No  ( ) Not applicable</w:t>
      </w:r>
    </w:p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>
      <w:r w:rsidRPr="00FE1DF3">
        <w:t>____________________________________________________________________</w:t>
      </w:r>
    </w:p>
    <w:p w:rsidR="00FE1DF3" w:rsidRPr="00FE1DF3" w:rsidRDefault="00FE1DF3" w:rsidP="00FE1DF3">
      <w:r w:rsidRPr="00FE1DF3">
        <w:t>(Signature of one author of the Mat</w:t>
      </w:r>
      <w:r>
        <w:t>e</w:t>
      </w:r>
      <w:r w:rsidRPr="00FE1DF3">
        <w:t>rial representing all its co-authors)</w:t>
      </w:r>
    </w:p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>
      <w:r w:rsidRPr="00FE1DF3">
        <w:t>Print Name: ____________________________________________________________</w:t>
      </w:r>
    </w:p>
    <w:p w:rsidR="00FE1DF3" w:rsidRPr="00FE1DF3" w:rsidRDefault="00FE1DF3" w:rsidP="00FE1DF3"/>
    <w:p w:rsidR="00FE1DF3" w:rsidRPr="00FE1DF3" w:rsidRDefault="00FE1DF3" w:rsidP="00FE1DF3"/>
    <w:p w:rsidR="00FE1DF3" w:rsidRPr="00FE1DF3" w:rsidRDefault="00FE1DF3" w:rsidP="00FE1DF3">
      <w:r w:rsidRPr="00FE1DF3">
        <w:t>Location/Date: _________________________________________________________</w:t>
      </w:r>
    </w:p>
    <w:p w:rsidR="00FE1DF3" w:rsidRPr="00FE1DF3" w:rsidRDefault="00FE1DF3" w:rsidP="00FE1DF3"/>
    <w:p w:rsidR="005273E0" w:rsidRDefault="00FE1DF3" w:rsidP="00FE1DF3">
      <w:r w:rsidRPr="00FE1DF3">
        <w:t>Please return this form to:</w:t>
      </w:r>
      <w:r>
        <w:t xml:space="preserve"> </w:t>
      </w:r>
      <w:bookmarkStart w:id="0" w:name="_GoBack"/>
      <w:r w:rsidRPr="00FE1DF3">
        <w:t>bjoern.annighoefer@ils.uni-stuttgart.de</w:t>
      </w:r>
      <w:bookmarkEnd w:id="0"/>
    </w:p>
    <w:sectPr w:rsidR="00527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362FF"/>
    <w:multiLevelType w:val="hybridMultilevel"/>
    <w:tmpl w:val="699AB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F3"/>
    <w:rsid w:val="001E7C4A"/>
    <w:rsid w:val="004415E3"/>
    <w:rsid w:val="005273E0"/>
    <w:rsid w:val="00F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96F5B287</Template>
  <TotalTime>0</TotalTime>
  <Pages>2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EADS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Reich, Marina</dc:creator>
  <cp:lastModifiedBy>Reich, Marina</cp:lastModifiedBy>
  <cp:revision>4</cp:revision>
  <dcterms:created xsi:type="dcterms:W3CDTF">2019-01-24T08:57:00Z</dcterms:created>
  <dcterms:modified xsi:type="dcterms:W3CDTF">2019-01-25T10:32:00Z</dcterms:modified>
</cp:coreProperties>
</file>